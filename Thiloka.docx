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2F535D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73F75EC" w14:textId="3AFA6334" w:rsidR="001B2ABD" w:rsidRDefault="00C064F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CFAD190" wp14:editId="0F0481F6">
                  <wp:extent cx="1619250" cy="1924050"/>
                  <wp:effectExtent l="133350" t="114300" r="152400" b="1714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37" r="24332" b="20440"/>
                          <a:stretch/>
                        </pic:blipFill>
                        <pic:spPr bwMode="auto">
                          <a:xfrm>
                            <a:off x="0" y="0"/>
                            <a:ext cx="1619250" cy="1924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89BCD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C156DC4" w14:textId="5C584D66" w:rsidR="001B2ABD" w:rsidRPr="00C064F8" w:rsidRDefault="00C064F8" w:rsidP="001B2ABD">
            <w:pPr>
              <w:pStyle w:val="Title"/>
              <w:rPr>
                <w:sz w:val="72"/>
                <w:szCs w:val="72"/>
              </w:rPr>
            </w:pPr>
            <w:r w:rsidRPr="00C064F8">
              <w:rPr>
                <w:sz w:val="72"/>
                <w:szCs w:val="72"/>
              </w:rPr>
              <w:t>THILOKA SENAVIRATHNE</w:t>
            </w:r>
          </w:p>
          <w:p w14:paraId="3D20EB71" w14:textId="22BDEA47" w:rsidR="001B2ABD" w:rsidRPr="00C064F8" w:rsidRDefault="00C064F8" w:rsidP="001B2ABD">
            <w:pPr>
              <w:pStyle w:val="Subtitle"/>
              <w:rPr>
                <w:sz w:val="72"/>
                <w:szCs w:val="72"/>
              </w:rPr>
            </w:pPr>
            <w:r w:rsidRPr="00E26A1E">
              <w:rPr>
                <w:spacing w:val="1"/>
                <w:w w:val="28"/>
                <w:sz w:val="40"/>
                <w:szCs w:val="40"/>
              </w:rPr>
              <w:t>Undergraduate in Software Engineerin</w:t>
            </w:r>
            <w:r w:rsidRPr="00E26A1E">
              <w:rPr>
                <w:spacing w:val="11"/>
                <w:w w:val="28"/>
                <w:sz w:val="40"/>
                <w:szCs w:val="40"/>
              </w:rPr>
              <w:t>g</w:t>
            </w:r>
          </w:p>
        </w:tc>
      </w:tr>
      <w:tr w:rsidR="001B2ABD" w14:paraId="071D65B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0C88269EFB340859AF1DA71EDEAABE4"/>
              </w:placeholder>
              <w:temporary/>
              <w:showingPlcHdr/>
              <w15:appearance w15:val="hidden"/>
            </w:sdtPr>
            <w:sdtEndPr/>
            <w:sdtContent>
              <w:p w14:paraId="4EF87479" w14:textId="644C690D" w:rsidR="008F30EB" w:rsidRPr="008F30EB" w:rsidRDefault="00036450" w:rsidP="008F30E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C9925DE" w14:textId="77777777" w:rsidR="008F30EB" w:rsidRPr="008F30EB" w:rsidRDefault="008F30EB" w:rsidP="008F30EB">
            <w:pPr>
              <w:shd w:val="clear" w:color="auto" w:fill="202124"/>
              <w:rPr>
                <w:rFonts w:ascii="Arial" w:eastAsia="Times New Roman" w:hAnsi="Arial" w:cs="Arial"/>
                <w:color w:val="BDC1C6"/>
                <w:sz w:val="27"/>
                <w:szCs w:val="27"/>
                <w:lang w:val="en-GB" w:eastAsia="en-GB"/>
              </w:rPr>
            </w:pPr>
            <w:r w:rsidRPr="008F30EB">
              <w:rPr>
                <w:rFonts w:ascii="Arial" w:eastAsia="Times New Roman" w:hAnsi="Arial" w:cs="Arial"/>
                <w:b/>
                <w:bCs/>
                <w:color w:val="BDC1C6"/>
                <w:sz w:val="24"/>
                <w:szCs w:val="24"/>
                <w:lang w:val="en" w:eastAsia="en-GB"/>
              </w:rPr>
              <w:t>I am an enthusiastic, self-motivated, reliable, responsible and hard working person</w:t>
            </w:r>
            <w:r w:rsidRPr="008F30EB">
              <w:rPr>
                <w:rFonts w:ascii="Arial" w:eastAsia="Times New Roman" w:hAnsi="Arial" w:cs="Arial"/>
                <w:color w:val="BDC1C6"/>
                <w:sz w:val="24"/>
                <w:szCs w:val="24"/>
                <w:lang w:val="en" w:eastAsia="en-GB"/>
              </w:rPr>
              <w:t>. I am a mature team worker and adaptable to all challenging situations. I am able to work well both in a team environment as well as using own initiative. I am able to work well under pressure and adhere to strict deadlines.</w:t>
            </w:r>
          </w:p>
          <w:p w14:paraId="7CE31678" w14:textId="2D8B6EE6" w:rsidR="00036450" w:rsidRPr="008F30EB" w:rsidRDefault="00036450" w:rsidP="009260CD">
            <w:pPr>
              <w:rPr>
                <w:lang w:val="en-GB"/>
              </w:rPr>
            </w:pPr>
          </w:p>
          <w:p w14:paraId="2EE1EFAF" w14:textId="77777777" w:rsidR="00036450" w:rsidRDefault="00036450" w:rsidP="00036450"/>
          <w:sdt>
            <w:sdtPr>
              <w:id w:val="-1954003311"/>
              <w:placeholder>
                <w:docPart w:val="C8963D807BC040DEB7F390D9BE8ED72A"/>
              </w:placeholder>
              <w:temporary/>
              <w:showingPlcHdr/>
              <w15:appearance w15:val="hidden"/>
            </w:sdtPr>
            <w:sdtEndPr/>
            <w:sdtContent>
              <w:p w14:paraId="2CB4CA3E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2E56417ECFB4745AC6E7613A73983FA"/>
              </w:placeholder>
              <w:temporary/>
              <w:showingPlcHdr/>
              <w15:appearance w15:val="hidden"/>
            </w:sdtPr>
            <w:sdtEndPr/>
            <w:sdtContent>
              <w:p w14:paraId="2EBF72C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1A43137" w14:textId="07D62A67" w:rsidR="004D3011" w:rsidRDefault="00E106B1" w:rsidP="004D3011">
            <w:r>
              <w:t>074-1282706</w:t>
            </w:r>
          </w:p>
          <w:p w14:paraId="1300BF6F" w14:textId="77777777" w:rsidR="004D3011" w:rsidRPr="004D3011" w:rsidRDefault="004D3011" w:rsidP="004D3011"/>
          <w:sdt>
            <w:sdtPr>
              <w:id w:val="67859272"/>
              <w:placeholder>
                <w:docPart w:val="2AA06B7334734449B7AB2E4D5DC83E92"/>
              </w:placeholder>
              <w:temporary/>
              <w:showingPlcHdr/>
              <w15:appearance w15:val="hidden"/>
            </w:sdtPr>
            <w:sdtEndPr/>
            <w:sdtContent>
              <w:p w14:paraId="1EBCBE7F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49E4E3D1" w14:textId="0443830A" w:rsidR="004D3011" w:rsidRDefault="004D3011" w:rsidP="004D3011"/>
          <w:p w14:paraId="6D04AAAB" w14:textId="77777777" w:rsidR="004D3011" w:rsidRDefault="004D3011" w:rsidP="004D3011"/>
          <w:sdt>
            <w:sdtPr>
              <w:id w:val="-240260293"/>
              <w:placeholder>
                <w:docPart w:val="30D1E1BA1DB64C74B20791CA0D408B4B"/>
              </w:placeholder>
              <w:temporary/>
              <w:showingPlcHdr/>
              <w15:appearance w15:val="hidden"/>
            </w:sdtPr>
            <w:sdtEndPr/>
            <w:sdtContent>
              <w:p w14:paraId="67144D4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0E52051" w14:textId="27E3072B" w:rsidR="00036450" w:rsidRPr="00E4381A" w:rsidRDefault="00E106B1" w:rsidP="004D3011">
            <w:pPr>
              <w:rPr>
                <w:rStyle w:val="Hyperlink"/>
              </w:rPr>
            </w:pPr>
            <w:bookmarkStart w:id="0" w:name="_Hlk123723187"/>
            <w:r>
              <w:t>thilokadsenavirathne</w:t>
            </w:r>
            <w:r w:rsidR="00374973">
              <w:t>@gmail.com</w:t>
            </w:r>
            <w:bookmarkStart w:id="1" w:name="_GoBack"/>
            <w:bookmarkEnd w:id="1"/>
          </w:p>
          <w:bookmarkEnd w:id="0" w:displacedByCustomXml="next"/>
          <w:sdt>
            <w:sdtPr>
              <w:id w:val="-1444214663"/>
              <w:placeholder>
                <w:docPart w:val="C986FD92D8A1415AB807D92DD1233BF5"/>
              </w:placeholder>
              <w:temporary/>
              <w:showingPlcHdr/>
              <w15:appearance w15:val="hidden"/>
            </w:sdtPr>
            <w:sdtEndPr/>
            <w:sdtContent>
              <w:p w14:paraId="41158B8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295CA06" w14:textId="101B21DD" w:rsidR="004D3011" w:rsidRDefault="00E106B1" w:rsidP="004D3011">
            <w:r>
              <w:t>Photography</w:t>
            </w:r>
          </w:p>
          <w:p w14:paraId="7774332D" w14:textId="4C9D23F5" w:rsidR="004D3011" w:rsidRDefault="00E106B1" w:rsidP="004D3011">
            <w:r>
              <w:t>Music</w:t>
            </w:r>
          </w:p>
          <w:p w14:paraId="3FDC2DDF" w14:textId="32F3A661" w:rsidR="004D3011" w:rsidRDefault="00E106B1" w:rsidP="004D3011">
            <w:r>
              <w:t>Graphic Designing</w:t>
            </w:r>
          </w:p>
          <w:p w14:paraId="7CD8ACD5" w14:textId="64D72B12" w:rsidR="004D3011" w:rsidRPr="004D3011" w:rsidRDefault="004D3011" w:rsidP="004D3011"/>
        </w:tc>
        <w:tc>
          <w:tcPr>
            <w:tcW w:w="720" w:type="dxa"/>
          </w:tcPr>
          <w:p w14:paraId="1F6B6C0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AF7B8FEFF3F49EAB4A356A69EA568C8"/>
              </w:placeholder>
              <w:temporary/>
              <w:showingPlcHdr/>
              <w15:appearance w15:val="hidden"/>
            </w:sdtPr>
            <w:sdtEndPr/>
            <w:sdtContent>
              <w:p w14:paraId="771B295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69EF91" w14:textId="77777777" w:rsidR="008F30EB" w:rsidRDefault="00E106B1" w:rsidP="00E106B1">
            <w:pPr>
              <w:pStyle w:val="Heading4"/>
            </w:pPr>
            <w:r>
              <w:t>2007 to 2011</w:t>
            </w:r>
            <w:r w:rsidR="00036450" w:rsidRPr="00036450">
              <w:t xml:space="preserve"> </w:t>
            </w:r>
          </w:p>
          <w:p w14:paraId="1AB41224" w14:textId="44657613" w:rsidR="008F30EB" w:rsidRPr="008F30EB" w:rsidRDefault="00E106B1" w:rsidP="00E106B1">
            <w:pPr>
              <w:pStyle w:val="Heading4"/>
            </w:pPr>
            <w:r w:rsidRPr="008F30EB">
              <w:rPr>
                <w:b w:val="0"/>
                <w:bCs/>
              </w:rPr>
              <w:t xml:space="preserve">BMS </w:t>
            </w:r>
          </w:p>
          <w:p w14:paraId="7FF1D7D9" w14:textId="4174036C" w:rsidR="00E106B1" w:rsidRPr="008F30EB" w:rsidRDefault="00E106B1" w:rsidP="00E106B1">
            <w:pPr>
              <w:pStyle w:val="Heading4"/>
              <w:rPr>
                <w:b w:val="0"/>
                <w:bCs/>
              </w:rPr>
            </w:pPr>
            <w:proofErr w:type="spellStart"/>
            <w:r w:rsidRPr="008F30EB">
              <w:rPr>
                <w:b w:val="0"/>
                <w:bCs/>
              </w:rPr>
              <w:t>Matale</w:t>
            </w:r>
            <w:proofErr w:type="spellEnd"/>
          </w:p>
          <w:p w14:paraId="3B8F54CC" w14:textId="77777777" w:rsidR="00E106B1" w:rsidRPr="00E106B1" w:rsidRDefault="00E106B1" w:rsidP="00E106B1"/>
          <w:p w14:paraId="030FA522" w14:textId="4E96BF5C" w:rsidR="00036450" w:rsidRPr="008F30EB" w:rsidRDefault="00036450" w:rsidP="00B359E4">
            <w:pPr>
              <w:pStyle w:val="Heading4"/>
              <w:rPr>
                <w:bCs/>
              </w:rPr>
            </w:pPr>
          </w:p>
          <w:p w14:paraId="01075ADF" w14:textId="77777777" w:rsidR="008F30EB" w:rsidRDefault="00E106B1" w:rsidP="00036450">
            <w:pPr>
              <w:rPr>
                <w:b/>
                <w:bCs/>
              </w:rPr>
            </w:pPr>
            <w:proofErr w:type="gramStart"/>
            <w:r w:rsidRPr="008F30EB">
              <w:rPr>
                <w:b/>
                <w:bCs/>
              </w:rPr>
              <w:t>2012  to</w:t>
            </w:r>
            <w:proofErr w:type="gramEnd"/>
            <w:r w:rsidRPr="008F30EB">
              <w:rPr>
                <w:b/>
                <w:bCs/>
              </w:rPr>
              <w:t xml:space="preserve"> 2020  </w:t>
            </w:r>
          </w:p>
          <w:p w14:paraId="221E76DE" w14:textId="27B90BD3" w:rsidR="00036450" w:rsidRPr="008F30EB" w:rsidRDefault="00E106B1" w:rsidP="00036450">
            <w:pPr>
              <w:rPr>
                <w:b/>
                <w:bCs/>
              </w:rPr>
            </w:pPr>
            <w:proofErr w:type="spellStart"/>
            <w:r>
              <w:t>Pushpadana</w:t>
            </w:r>
            <w:proofErr w:type="spellEnd"/>
            <w:r>
              <w:t xml:space="preserve"> Girls</w:t>
            </w:r>
            <w:r w:rsidR="008F30EB">
              <w:t xml:space="preserve"> College</w:t>
            </w:r>
          </w:p>
          <w:p w14:paraId="0E77C835" w14:textId="542F289E" w:rsidR="008F30EB" w:rsidRDefault="008F30EB" w:rsidP="00036450">
            <w:r>
              <w:t>Kandy</w:t>
            </w:r>
          </w:p>
          <w:p w14:paraId="303623EB" w14:textId="280CC524" w:rsidR="008F30EB" w:rsidRDefault="008F30EB" w:rsidP="00036450"/>
          <w:p w14:paraId="0CF3B698" w14:textId="226A4D03" w:rsidR="008F30EB" w:rsidRPr="008F30EB" w:rsidRDefault="008F30EB" w:rsidP="00036450">
            <w:pPr>
              <w:rPr>
                <w:b/>
                <w:bCs/>
              </w:rPr>
            </w:pPr>
            <w:r w:rsidRPr="008F30EB">
              <w:rPr>
                <w:b/>
                <w:bCs/>
              </w:rPr>
              <w:t>2021 to present</w:t>
            </w:r>
          </w:p>
          <w:p w14:paraId="62825089" w14:textId="77777777" w:rsidR="008F30EB" w:rsidRDefault="008F30EB" w:rsidP="00036450">
            <w:r>
              <w:t>KDU</w:t>
            </w:r>
          </w:p>
          <w:p w14:paraId="63192CAD" w14:textId="0E2CA9FF" w:rsidR="008F30EB" w:rsidRDefault="008F30EB" w:rsidP="00036450">
            <w:r>
              <w:t>Ratmalana</w:t>
            </w:r>
          </w:p>
          <w:p w14:paraId="05C2E362" w14:textId="4CB88F87" w:rsidR="00036450" w:rsidRDefault="008F30EB" w:rsidP="00036450">
            <w:pPr>
              <w:pStyle w:val="Heading2"/>
            </w:pPr>
            <w:r>
              <w:t>PERSONAL QUALIFICATIONS</w:t>
            </w:r>
          </w:p>
          <w:p w14:paraId="68D0A8C6" w14:textId="7D19237D" w:rsidR="008F30EB" w:rsidRPr="008F30EB" w:rsidRDefault="008F30EB" w:rsidP="004D3011">
            <w:pPr>
              <w:rPr>
                <w:b/>
                <w:bCs/>
              </w:rPr>
            </w:pPr>
            <w:r w:rsidRPr="008F30EB">
              <w:rPr>
                <w:b/>
                <w:bCs/>
              </w:rPr>
              <w:t>2020 – 2021</w:t>
            </w:r>
          </w:p>
          <w:p w14:paraId="6A9E648C" w14:textId="77777777" w:rsidR="008F30EB" w:rsidRDefault="00E106B1" w:rsidP="004D3011">
            <w:r>
              <w:t xml:space="preserve">ADVANCED DIPLOMA IN </w:t>
            </w:r>
            <w:r w:rsidR="008F30EB">
              <w:t>GRAPHIC DESIGNING</w:t>
            </w:r>
          </w:p>
          <w:p w14:paraId="01DF00CF" w14:textId="48D90CEF" w:rsidR="00E106B1" w:rsidRDefault="008F30EB" w:rsidP="004D3011">
            <w:r>
              <w:t>NIBM, Kandy</w:t>
            </w:r>
          </w:p>
          <w:p w14:paraId="0FE8D3A0" w14:textId="77777777" w:rsidR="00E106B1" w:rsidRDefault="00E106B1" w:rsidP="004D3011"/>
          <w:p w14:paraId="3654F9A8" w14:textId="77777777" w:rsidR="00E106B1" w:rsidRPr="008F30EB" w:rsidRDefault="00E106B1" w:rsidP="004D3011">
            <w:pPr>
              <w:rPr>
                <w:b/>
                <w:bCs/>
              </w:rPr>
            </w:pPr>
            <w:r>
              <w:t xml:space="preserve"> </w:t>
            </w:r>
            <w:r w:rsidRPr="008F30EB">
              <w:rPr>
                <w:b/>
                <w:bCs/>
              </w:rPr>
              <w:t xml:space="preserve">2020 - 2021 </w:t>
            </w:r>
          </w:p>
          <w:p w14:paraId="7B6EDAA6" w14:textId="77777777" w:rsidR="00E106B1" w:rsidRDefault="00E106B1" w:rsidP="004D3011">
            <w:r>
              <w:t xml:space="preserve">BSC (HONS) SOFTWARE ENGINEERING KDU, </w:t>
            </w:r>
            <w:proofErr w:type="spellStart"/>
            <w:r>
              <w:t>Rathmalana</w:t>
            </w:r>
            <w:proofErr w:type="spellEnd"/>
            <w:r>
              <w:t xml:space="preserve"> </w:t>
            </w:r>
          </w:p>
          <w:p w14:paraId="185D6195" w14:textId="53BC5753" w:rsidR="004D3011" w:rsidRPr="004D3011" w:rsidRDefault="00E106B1" w:rsidP="004D3011">
            <w:r>
              <w:t>Undergraduate</w:t>
            </w:r>
            <w:r w:rsidR="00036450" w:rsidRPr="004D3011">
              <w:t xml:space="preserve"> </w:t>
            </w:r>
          </w:p>
          <w:p w14:paraId="51753CE3" w14:textId="77777777" w:rsidR="004D3011" w:rsidRDefault="004D3011" w:rsidP="00036450"/>
          <w:sdt>
            <w:sdtPr>
              <w:id w:val="1669594239"/>
              <w:placeholder>
                <w:docPart w:val="98838EB9A88C48098DAA1572F2AF83E8"/>
              </w:placeholder>
              <w:temporary/>
              <w:showingPlcHdr/>
              <w15:appearance w15:val="hidden"/>
            </w:sdtPr>
            <w:sdtEndPr/>
            <w:sdtContent>
              <w:p w14:paraId="19ADAD4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6DE3ED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25EC100B" wp14:editId="6C303CBA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0DD5073D" w14:textId="77777777" w:rsidR="00134094" w:rsidRDefault="00134094" w:rsidP="000C45FF">
      <w:pPr>
        <w:tabs>
          <w:tab w:val="left" w:pos="990"/>
        </w:tabs>
      </w:pPr>
    </w:p>
    <w:sectPr w:rsidR="00134094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79650" w14:textId="77777777" w:rsidR="00E26A1E" w:rsidRDefault="00E26A1E" w:rsidP="000C45FF">
      <w:r>
        <w:separator/>
      </w:r>
    </w:p>
  </w:endnote>
  <w:endnote w:type="continuationSeparator" w:id="0">
    <w:p w14:paraId="0E46B03B" w14:textId="77777777" w:rsidR="00E26A1E" w:rsidRDefault="00E26A1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B4003" w14:textId="77777777" w:rsidR="00E26A1E" w:rsidRDefault="00E26A1E" w:rsidP="000C45FF">
      <w:r>
        <w:separator/>
      </w:r>
    </w:p>
  </w:footnote>
  <w:footnote w:type="continuationSeparator" w:id="0">
    <w:p w14:paraId="32E5BA89" w14:textId="77777777" w:rsidR="00E26A1E" w:rsidRDefault="00E26A1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6A9A0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CC105F3" wp14:editId="440E34D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F8"/>
    <w:rsid w:val="00036450"/>
    <w:rsid w:val="00094499"/>
    <w:rsid w:val="000C45FF"/>
    <w:rsid w:val="000E3FD1"/>
    <w:rsid w:val="00112054"/>
    <w:rsid w:val="001317D8"/>
    <w:rsid w:val="0013409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74973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F30EB"/>
    <w:rsid w:val="009260CD"/>
    <w:rsid w:val="00940A66"/>
    <w:rsid w:val="00952C25"/>
    <w:rsid w:val="00A2118D"/>
    <w:rsid w:val="00A30365"/>
    <w:rsid w:val="00AD0A50"/>
    <w:rsid w:val="00AD76E2"/>
    <w:rsid w:val="00B20152"/>
    <w:rsid w:val="00B359E4"/>
    <w:rsid w:val="00B57D98"/>
    <w:rsid w:val="00B70850"/>
    <w:rsid w:val="00C064F8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6375"/>
    <w:rsid w:val="00DD172A"/>
    <w:rsid w:val="00E106B1"/>
    <w:rsid w:val="00E25A26"/>
    <w:rsid w:val="00E26A1E"/>
    <w:rsid w:val="00E4381A"/>
    <w:rsid w:val="00E55D74"/>
    <w:rsid w:val="00F1038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AF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hgkelc">
    <w:name w:val="hgkelc"/>
    <w:basedOn w:val="DefaultParagraphFont"/>
    <w:rsid w:val="008F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8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li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C88269EFB340859AF1DA71EDEAA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534DB-7428-462E-A287-6B011314BFBB}"/>
      </w:docPartPr>
      <w:docPartBody>
        <w:p w:rsidR="00CC5304" w:rsidRDefault="00CC5304">
          <w:pPr>
            <w:pStyle w:val="20C88269EFB340859AF1DA71EDEAABE4"/>
          </w:pPr>
          <w:r w:rsidRPr="00D5459D">
            <w:t>Profile</w:t>
          </w:r>
        </w:p>
      </w:docPartBody>
    </w:docPart>
    <w:docPart>
      <w:docPartPr>
        <w:name w:val="C8963D807BC040DEB7F390D9BE8E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93A7-A056-40DC-8FFD-0367C538FF17}"/>
      </w:docPartPr>
      <w:docPartBody>
        <w:p w:rsidR="00CC5304" w:rsidRDefault="00CC5304">
          <w:pPr>
            <w:pStyle w:val="C8963D807BC040DEB7F390D9BE8ED72A"/>
          </w:pPr>
          <w:r w:rsidRPr="00CB0055">
            <w:t>Contact</w:t>
          </w:r>
        </w:p>
      </w:docPartBody>
    </w:docPart>
    <w:docPart>
      <w:docPartPr>
        <w:name w:val="32E56417ECFB4745AC6E7613A7398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F8AC-31CA-4DA0-A74E-8901D731FC4D}"/>
      </w:docPartPr>
      <w:docPartBody>
        <w:p w:rsidR="00CC5304" w:rsidRDefault="00CC5304">
          <w:pPr>
            <w:pStyle w:val="32E56417ECFB4745AC6E7613A73983FA"/>
          </w:pPr>
          <w:r w:rsidRPr="004D3011">
            <w:t>PHONE:</w:t>
          </w:r>
        </w:p>
      </w:docPartBody>
    </w:docPart>
    <w:docPart>
      <w:docPartPr>
        <w:name w:val="2AA06B7334734449B7AB2E4D5DC83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D76-B48F-4FD6-B884-FCE635506596}"/>
      </w:docPartPr>
      <w:docPartBody>
        <w:p w:rsidR="00CC5304" w:rsidRDefault="00CC5304">
          <w:pPr>
            <w:pStyle w:val="2AA06B7334734449B7AB2E4D5DC83E92"/>
          </w:pPr>
          <w:r w:rsidRPr="004D3011">
            <w:t>WEBSITE:</w:t>
          </w:r>
        </w:p>
      </w:docPartBody>
    </w:docPart>
    <w:docPart>
      <w:docPartPr>
        <w:name w:val="30D1E1BA1DB64C74B20791CA0D40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6533C-2334-4F67-8C80-4524A4FD510E}"/>
      </w:docPartPr>
      <w:docPartBody>
        <w:p w:rsidR="00CC5304" w:rsidRDefault="00CC5304">
          <w:pPr>
            <w:pStyle w:val="30D1E1BA1DB64C74B20791CA0D408B4B"/>
          </w:pPr>
          <w:r w:rsidRPr="004D3011">
            <w:t>EMAIL:</w:t>
          </w:r>
        </w:p>
      </w:docPartBody>
    </w:docPart>
    <w:docPart>
      <w:docPartPr>
        <w:name w:val="C986FD92D8A1415AB807D92DD1233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F1A7-62F2-4C5D-A608-209D30E00903}"/>
      </w:docPartPr>
      <w:docPartBody>
        <w:p w:rsidR="00CC5304" w:rsidRDefault="00CC5304">
          <w:pPr>
            <w:pStyle w:val="C986FD92D8A1415AB807D92DD1233BF5"/>
          </w:pPr>
          <w:r w:rsidRPr="00CB0055">
            <w:t>Hobbies</w:t>
          </w:r>
        </w:p>
      </w:docPartBody>
    </w:docPart>
    <w:docPart>
      <w:docPartPr>
        <w:name w:val="9AF7B8FEFF3F49EAB4A356A69EA56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EED27-8426-4707-AFE2-CFFFF9E6A2F8}"/>
      </w:docPartPr>
      <w:docPartBody>
        <w:p w:rsidR="00CC5304" w:rsidRDefault="00CC5304">
          <w:pPr>
            <w:pStyle w:val="9AF7B8FEFF3F49EAB4A356A69EA568C8"/>
          </w:pPr>
          <w:r w:rsidRPr="00036450">
            <w:t>EDUCATION</w:t>
          </w:r>
        </w:p>
      </w:docPartBody>
    </w:docPart>
    <w:docPart>
      <w:docPartPr>
        <w:name w:val="98838EB9A88C48098DAA1572F2AF8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C0FB9-2E95-4E54-B8DD-704A47EC0526}"/>
      </w:docPartPr>
      <w:docPartBody>
        <w:p w:rsidR="00CC5304" w:rsidRDefault="00CC5304">
          <w:pPr>
            <w:pStyle w:val="98838EB9A88C48098DAA1572F2AF83E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04"/>
    <w:rsid w:val="00CC5304"/>
    <w:rsid w:val="00E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63F5F785074C308661533AB5E2C90E">
    <w:name w:val="B663F5F785074C308661533AB5E2C90E"/>
  </w:style>
  <w:style w:type="paragraph" w:customStyle="1" w:styleId="CF9BA48B8C7E4396BDB8CDE1AF814E93">
    <w:name w:val="CF9BA48B8C7E4396BDB8CDE1AF814E93"/>
  </w:style>
  <w:style w:type="paragraph" w:customStyle="1" w:styleId="20C88269EFB340859AF1DA71EDEAABE4">
    <w:name w:val="20C88269EFB340859AF1DA71EDEAABE4"/>
  </w:style>
  <w:style w:type="paragraph" w:customStyle="1" w:styleId="7CF5893E864F4B6CA45565669CECD8DF">
    <w:name w:val="7CF5893E864F4B6CA45565669CECD8DF"/>
  </w:style>
  <w:style w:type="paragraph" w:customStyle="1" w:styleId="C8963D807BC040DEB7F390D9BE8ED72A">
    <w:name w:val="C8963D807BC040DEB7F390D9BE8ED72A"/>
  </w:style>
  <w:style w:type="paragraph" w:customStyle="1" w:styleId="32E56417ECFB4745AC6E7613A73983FA">
    <w:name w:val="32E56417ECFB4745AC6E7613A73983FA"/>
  </w:style>
  <w:style w:type="paragraph" w:customStyle="1" w:styleId="CD44E425911848D198A47346C405347A">
    <w:name w:val="CD44E425911848D198A47346C405347A"/>
  </w:style>
  <w:style w:type="paragraph" w:customStyle="1" w:styleId="2AA06B7334734449B7AB2E4D5DC83E92">
    <w:name w:val="2AA06B7334734449B7AB2E4D5DC83E92"/>
  </w:style>
  <w:style w:type="paragraph" w:customStyle="1" w:styleId="6A4D8CFB8DF04B7CB71C381CFC36728D">
    <w:name w:val="6A4D8CFB8DF04B7CB71C381CFC36728D"/>
  </w:style>
  <w:style w:type="paragraph" w:customStyle="1" w:styleId="30D1E1BA1DB64C74B20791CA0D408B4B">
    <w:name w:val="30D1E1BA1DB64C74B20791CA0D408B4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B292E6C361C4446B5690F950BF999F2">
    <w:name w:val="2B292E6C361C4446B5690F950BF999F2"/>
  </w:style>
  <w:style w:type="paragraph" w:customStyle="1" w:styleId="C986FD92D8A1415AB807D92DD1233BF5">
    <w:name w:val="C986FD92D8A1415AB807D92DD1233BF5"/>
  </w:style>
  <w:style w:type="paragraph" w:customStyle="1" w:styleId="E8CC0459BAED40338C7C90BECDD26C33">
    <w:name w:val="E8CC0459BAED40338C7C90BECDD26C33"/>
  </w:style>
  <w:style w:type="paragraph" w:customStyle="1" w:styleId="803D38BB421E49E58652C43F452F5046">
    <w:name w:val="803D38BB421E49E58652C43F452F5046"/>
  </w:style>
  <w:style w:type="paragraph" w:customStyle="1" w:styleId="931E704523E44440B60E9FF593CD69AB">
    <w:name w:val="931E704523E44440B60E9FF593CD69AB"/>
  </w:style>
  <w:style w:type="paragraph" w:customStyle="1" w:styleId="F77241FB36D94D189E2CC8AC422516EC">
    <w:name w:val="F77241FB36D94D189E2CC8AC422516EC"/>
  </w:style>
  <w:style w:type="paragraph" w:customStyle="1" w:styleId="9AF7B8FEFF3F49EAB4A356A69EA568C8">
    <w:name w:val="9AF7B8FEFF3F49EAB4A356A69EA568C8"/>
  </w:style>
  <w:style w:type="paragraph" w:customStyle="1" w:styleId="FD20DA72768A42DB8724B941CCF8FDAD">
    <w:name w:val="FD20DA72768A42DB8724B941CCF8FDAD"/>
  </w:style>
  <w:style w:type="paragraph" w:customStyle="1" w:styleId="F39EBEFF00884C0D902E5B7B7A12974F">
    <w:name w:val="F39EBEFF00884C0D902E5B7B7A12974F"/>
  </w:style>
  <w:style w:type="paragraph" w:customStyle="1" w:styleId="C2D8D41A9DB749A180FBE67C18CA649C">
    <w:name w:val="C2D8D41A9DB749A180FBE67C18CA649C"/>
  </w:style>
  <w:style w:type="paragraph" w:customStyle="1" w:styleId="9CA1C35584CD4C798333967B6380D98A">
    <w:name w:val="9CA1C35584CD4C798333967B6380D98A"/>
  </w:style>
  <w:style w:type="paragraph" w:customStyle="1" w:styleId="61C8816C156D4B519F83B6AA6282FF5F">
    <w:name w:val="61C8816C156D4B519F83B6AA6282FF5F"/>
  </w:style>
  <w:style w:type="paragraph" w:customStyle="1" w:styleId="01B4482158CF4BDFA725D50DDFB4CD82">
    <w:name w:val="01B4482158CF4BDFA725D50DDFB4CD82"/>
  </w:style>
  <w:style w:type="paragraph" w:customStyle="1" w:styleId="766DE0F939F942C090D01D9EFD57B100">
    <w:name w:val="766DE0F939F942C090D01D9EFD57B100"/>
  </w:style>
  <w:style w:type="paragraph" w:customStyle="1" w:styleId="FEBEEA00A1404A1DB2F140CAE96C1F1D">
    <w:name w:val="FEBEEA00A1404A1DB2F140CAE96C1F1D"/>
  </w:style>
  <w:style w:type="paragraph" w:customStyle="1" w:styleId="B0283C3A757C46CEBC4319D72579BECE">
    <w:name w:val="B0283C3A757C46CEBC4319D72579BECE"/>
  </w:style>
  <w:style w:type="paragraph" w:customStyle="1" w:styleId="36B02DE3B15F46A694A1CEFD49532470">
    <w:name w:val="36B02DE3B15F46A694A1CEFD49532470"/>
  </w:style>
  <w:style w:type="paragraph" w:customStyle="1" w:styleId="43F3A187AE41451D92B7A0414BCC3E8F">
    <w:name w:val="43F3A187AE41451D92B7A0414BCC3E8F"/>
  </w:style>
  <w:style w:type="paragraph" w:customStyle="1" w:styleId="006976050AD64D57A71A80AAD7209AEB">
    <w:name w:val="006976050AD64D57A71A80AAD7209AEB"/>
  </w:style>
  <w:style w:type="paragraph" w:customStyle="1" w:styleId="DC71F062DF2D4D0CA363D0F8C755FE44">
    <w:name w:val="DC71F062DF2D4D0CA363D0F8C755FE44"/>
  </w:style>
  <w:style w:type="paragraph" w:customStyle="1" w:styleId="C3BE57F97AF649B69CAD68CCB6A43667">
    <w:name w:val="C3BE57F97AF649B69CAD68CCB6A43667"/>
  </w:style>
  <w:style w:type="paragraph" w:customStyle="1" w:styleId="8357C58625D94CB795D2A79FEECF7585">
    <w:name w:val="8357C58625D94CB795D2A79FEECF7585"/>
  </w:style>
  <w:style w:type="paragraph" w:customStyle="1" w:styleId="E395BB72A07849878F948375408BE45D">
    <w:name w:val="E395BB72A07849878F948375408BE45D"/>
  </w:style>
  <w:style w:type="paragraph" w:customStyle="1" w:styleId="DE363825A3BA473CA428F5A5BB89BE8E">
    <w:name w:val="DE363825A3BA473CA428F5A5BB89BE8E"/>
  </w:style>
  <w:style w:type="paragraph" w:customStyle="1" w:styleId="300132D318F648B5ABE0963CF126DB40">
    <w:name w:val="300132D318F648B5ABE0963CF126DB40"/>
  </w:style>
  <w:style w:type="paragraph" w:customStyle="1" w:styleId="B7724EC7E13A4C13900D35689E66A325">
    <w:name w:val="B7724EC7E13A4C13900D35689E66A325"/>
  </w:style>
  <w:style w:type="paragraph" w:customStyle="1" w:styleId="B10E9433B75B4AE6943A86CFF89BB4C9">
    <w:name w:val="B10E9433B75B4AE6943A86CFF89BB4C9"/>
  </w:style>
  <w:style w:type="paragraph" w:customStyle="1" w:styleId="09BFAAA1B7054D82963432E742669F3C">
    <w:name w:val="09BFAAA1B7054D82963432E742669F3C"/>
  </w:style>
  <w:style w:type="paragraph" w:customStyle="1" w:styleId="3DC91C0311EB498E9B47927447B76938">
    <w:name w:val="3DC91C0311EB498E9B47927447B76938"/>
  </w:style>
  <w:style w:type="paragraph" w:customStyle="1" w:styleId="BB19673567D0475CB2787FE3911C1A23">
    <w:name w:val="BB19673567D0475CB2787FE3911C1A2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8838EB9A88C48098DAA1572F2AF83E8">
    <w:name w:val="98838EB9A88C48098DAA1572F2AF8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2023-01-04T09:35:00Z</dcterms:created>
  <dcterms:modified xsi:type="dcterms:W3CDTF">2023-01-04T10:28:00Z</dcterms:modified>
</cp:coreProperties>
</file>